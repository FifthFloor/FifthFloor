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AA1" w:rsidRPr="00B0150D" w:rsidRDefault="00820A96">
      <w:pPr>
        <w:pStyle w:val="Heading1"/>
        <w:jc w:val="center"/>
        <w:rPr>
          <w:lang w:val="es-CO"/>
        </w:rPr>
      </w:pPr>
      <w:r w:rsidRPr="00B0150D">
        <w:rPr>
          <w:lang w:val="es-CO"/>
        </w:rPr>
        <w:t>Enunciado de entendimiento del problema</w:t>
      </w:r>
    </w:p>
    <w:p w:rsidR="00652AA1" w:rsidRPr="00B0150D" w:rsidRDefault="00652AA1">
      <w:pPr>
        <w:pStyle w:val="Standard"/>
        <w:jc w:val="both"/>
        <w:rPr>
          <w:lang w:val="es-CO"/>
        </w:rPr>
      </w:pPr>
    </w:p>
    <w:p w:rsidR="00F21C4A" w:rsidRPr="00B0150D" w:rsidRDefault="00820A96" w:rsidP="00F21C4A">
      <w:pPr>
        <w:pStyle w:val="Standard"/>
        <w:jc w:val="both"/>
        <w:rPr>
          <w:rStyle w:val="Fuentedeprrafopredeter"/>
          <w:lang w:val="es-CO"/>
        </w:rPr>
      </w:pPr>
      <w:r w:rsidRPr="00B0150D">
        <w:rPr>
          <w:rStyle w:val="Fuentedeprrafopredeter"/>
          <w:lang w:val="es-CO"/>
        </w:rPr>
        <w:t xml:space="preserve">Se está desarrollando una aplicación de software la cual permite al usuario acceder a la </w:t>
      </w:r>
      <w:r w:rsidRPr="00B0150D">
        <w:rPr>
          <w:rStyle w:val="Fuentedeprrafopredeter"/>
          <w:b/>
          <w:lang w:val="es-CO"/>
        </w:rPr>
        <w:t>simulación</w:t>
      </w:r>
      <w:r w:rsidRPr="00B0150D">
        <w:rPr>
          <w:rStyle w:val="Fuentedeprrafopredeter"/>
          <w:lang w:val="es-CO"/>
        </w:rPr>
        <w:t xml:space="preserve"> del juego CLUE, la plataforma estará basada</w:t>
      </w:r>
      <w:r w:rsidRPr="00B0150D">
        <w:rPr>
          <w:rStyle w:val="Fuentedeprrafopredeter"/>
          <w:lang w:val="es-CO"/>
        </w:rPr>
        <w:t xml:space="preserve"> bajo la arquitectura cliente-servidor, esto permitirá que múltiples usuarios puedan conectarse a la </w:t>
      </w:r>
      <w:r w:rsidRPr="00B0150D">
        <w:rPr>
          <w:rStyle w:val="Fuentedeprrafopredeter"/>
          <w:b/>
          <w:lang w:val="es-CO"/>
        </w:rPr>
        <w:t xml:space="preserve">plataforma </w:t>
      </w:r>
      <w:r w:rsidRPr="00B0150D">
        <w:rPr>
          <w:rStyle w:val="Fuentedeprrafopredeter"/>
          <w:lang w:val="es-CO"/>
        </w:rPr>
        <w:t xml:space="preserve">y jugar en línea con los demás participantes. Este aplicativo está dividido en </w:t>
      </w:r>
      <w:r w:rsidR="00F21C4A" w:rsidRPr="00B0150D">
        <w:rPr>
          <w:rStyle w:val="Fuentedeprrafopredeter"/>
          <w:lang w:val="es-CO"/>
        </w:rPr>
        <w:t>los siguientes escenarios:</w:t>
      </w:r>
    </w:p>
    <w:p w:rsidR="00F21C4A" w:rsidRPr="00B0150D" w:rsidRDefault="00F21C4A" w:rsidP="00F21C4A">
      <w:pPr>
        <w:pStyle w:val="Standard"/>
        <w:jc w:val="both"/>
        <w:rPr>
          <w:rStyle w:val="Fuentedeprrafopredeter"/>
          <w:lang w:val="es-CO"/>
        </w:rPr>
      </w:pPr>
    </w:p>
    <w:p w:rsidR="00F21C4A" w:rsidRPr="00B0150D" w:rsidRDefault="00F21C4A" w:rsidP="00F21C4A">
      <w:pPr>
        <w:pStyle w:val="Standard"/>
        <w:numPr>
          <w:ilvl w:val="0"/>
          <w:numId w:val="6"/>
        </w:numPr>
        <w:jc w:val="both"/>
        <w:rPr>
          <w:rStyle w:val="Emphasis"/>
          <w:lang w:val="es-CO"/>
        </w:rPr>
      </w:pPr>
      <w:r w:rsidRPr="00B0150D">
        <w:rPr>
          <w:rStyle w:val="Emphasis"/>
          <w:lang w:val="es-CO"/>
        </w:rPr>
        <w:t xml:space="preserve">Ingreso a la </w:t>
      </w:r>
      <w:r w:rsidR="00DC5C38">
        <w:rPr>
          <w:rStyle w:val="Emphasis"/>
          <w:lang w:val="es-CO"/>
        </w:rPr>
        <w:t xml:space="preserve">plataforma y administración </w:t>
      </w:r>
      <w:r w:rsidRPr="00B0150D">
        <w:rPr>
          <w:rStyle w:val="Emphasis"/>
          <w:lang w:val="es-CO"/>
        </w:rPr>
        <w:t>de usuario</w:t>
      </w:r>
    </w:p>
    <w:p w:rsidR="00F21C4A" w:rsidRPr="00B0150D" w:rsidRDefault="00F21C4A" w:rsidP="00F21C4A">
      <w:pPr>
        <w:pStyle w:val="Textbody"/>
        <w:numPr>
          <w:ilvl w:val="0"/>
          <w:numId w:val="6"/>
        </w:numPr>
        <w:jc w:val="both"/>
        <w:rPr>
          <w:rStyle w:val="Emphasis"/>
          <w:lang w:val="es-CO"/>
        </w:rPr>
      </w:pPr>
      <w:r w:rsidRPr="00B0150D">
        <w:rPr>
          <w:rStyle w:val="Emphasis"/>
          <w:lang w:val="es-CO"/>
        </w:rPr>
        <w:t>Simulación del juego</w:t>
      </w:r>
    </w:p>
    <w:p w:rsidR="00F21C4A" w:rsidRPr="00B0150D" w:rsidRDefault="00F21C4A" w:rsidP="00F21C4A">
      <w:pPr>
        <w:pStyle w:val="Standard"/>
        <w:numPr>
          <w:ilvl w:val="0"/>
          <w:numId w:val="6"/>
        </w:numPr>
        <w:jc w:val="both"/>
        <w:rPr>
          <w:rStyle w:val="Emphasis"/>
          <w:lang w:val="es-CO"/>
        </w:rPr>
      </w:pPr>
      <w:r w:rsidRPr="00B0150D">
        <w:rPr>
          <w:rStyle w:val="Emphasis"/>
          <w:lang w:val="es-CO"/>
        </w:rPr>
        <w:t>Administración y configuración del servidor de juego.</w:t>
      </w:r>
    </w:p>
    <w:p w:rsidR="00F21C4A" w:rsidRPr="00B0150D" w:rsidRDefault="00F21C4A" w:rsidP="00F21C4A">
      <w:pPr>
        <w:pStyle w:val="Standard"/>
        <w:numPr>
          <w:ilvl w:val="0"/>
          <w:numId w:val="6"/>
        </w:numPr>
        <w:jc w:val="both"/>
        <w:rPr>
          <w:rStyle w:val="Emphasis"/>
          <w:lang w:val="es-CO"/>
        </w:rPr>
      </w:pPr>
      <w:r w:rsidRPr="00B0150D">
        <w:rPr>
          <w:rStyle w:val="Emphasis"/>
          <w:lang w:val="es-CO"/>
        </w:rPr>
        <w:t>Servidor</w:t>
      </w:r>
    </w:p>
    <w:p w:rsidR="00CD33B5" w:rsidRPr="00B0150D" w:rsidRDefault="00CD33B5" w:rsidP="00CD33B5">
      <w:pPr>
        <w:pStyle w:val="Standard"/>
        <w:jc w:val="both"/>
        <w:rPr>
          <w:shd w:val="clear" w:color="auto" w:fill="FFFF00"/>
          <w:lang w:val="es-CO"/>
        </w:rPr>
      </w:pPr>
    </w:p>
    <w:p w:rsidR="00652AA1" w:rsidRPr="00B0150D" w:rsidRDefault="00820A96" w:rsidP="00CD33B5">
      <w:pPr>
        <w:pStyle w:val="Standard"/>
        <w:jc w:val="both"/>
        <w:rPr>
          <w:b/>
          <w:bCs/>
          <w:lang w:val="es-CO"/>
        </w:rPr>
      </w:pPr>
      <w:r w:rsidRPr="00B0150D">
        <w:rPr>
          <w:b/>
          <w:bCs/>
          <w:lang w:val="es-CO"/>
        </w:rPr>
        <w:t xml:space="preserve">Ingreso a la </w:t>
      </w:r>
      <w:r w:rsidR="00B62A02">
        <w:rPr>
          <w:b/>
          <w:bCs/>
          <w:lang w:val="es-CO"/>
        </w:rPr>
        <w:t xml:space="preserve">plataforma y administración </w:t>
      </w:r>
      <w:r w:rsidRPr="00B0150D">
        <w:rPr>
          <w:b/>
          <w:bCs/>
          <w:lang w:val="es-CO"/>
        </w:rPr>
        <w:t>de usuario</w:t>
      </w:r>
    </w:p>
    <w:p w:rsidR="00652AA1" w:rsidRPr="00B0150D" w:rsidRDefault="00652AA1">
      <w:pPr>
        <w:pStyle w:val="Standard"/>
        <w:jc w:val="both"/>
        <w:rPr>
          <w:b/>
          <w:bCs/>
          <w:lang w:val="es-CO"/>
        </w:rPr>
      </w:pPr>
    </w:p>
    <w:p w:rsidR="00652AA1" w:rsidRPr="00B0150D" w:rsidRDefault="00820A96">
      <w:pPr>
        <w:pStyle w:val="Textbody"/>
        <w:jc w:val="both"/>
        <w:rPr>
          <w:lang w:val="es-CO"/>
        </w:rPr>
      </w:pPr>
      <w:r w:rsidRPr="00B0150D">
        <w:rPr>
          <w:lang w:val="es-CO"/>
        </w:rPr>
        <w:t>Permite al usuario la visualización de las salas de juego, c</w:t>
      </w:r>
      <w:r w:rsidRPr="00B0150D">
        <w:rPr>
          <w:lang w:val="es-CO"/>
        </w:rPr>
        <w:t>onfigurar el entorno logístico del juego  y dando paso al escenario de simulación.</w:t>
      </w:r>
    </w:p>
    <w:p w:rsidR="00652AA1" w:rsidRPr="00B0150D" w:rsidRDefault="00820A96">
      <w:pPr>
        <w:pStyle w:val="Textbody"/>
        <w:jc w:val="both"/>
        <w:rPr>
          <w:b/>
          <w:bCs/>
          <w:lang w:val="es-CO"/>
        </w:rPr>
      </w:pPr>
      <w:r w:rsidRPr="00B0150D">
        <w:rPr>
          <w:b/>
          <w:bCs/>
          <w:lang w:val="es-CO"/>
        </w:rPr>
        <w:t>Simulación del juego</w:t>
      </w:r>
    </w:p>
    <w:p w:rsidR="00652AA1" w:rsidRPr="00B0150D" w:rsidRDefault="00820A96">
      <w:pPr>
        <w:pStyle w:val="Standard"/>
        <w:jc w:val="both"/>
        <w:rPr>
          <w:lang w:val="es-CO"/>
        </w:rPr>
      </w:pPr>
      <w:r w:rsidRPr="00B0150D">
        <w:rPr>
          <w:rStyle w:val="Fuentedeprrafopredeter"/>
          <w:lang w:val="es-CO"/>
        </w:rPr>
        <w:t>El escenario de simulación permite visualizar el escenario (tablero de juego),</w:t>
      </w:r>
      <w:r w:rsidR="0024597A" w:rsidRPr="00B0150D">
        <w:rPr>
          <w:rStyle w:val="Fuentedeprrafopredeter"/>
          <w:lang w:val="es-CO"/>
        </w:rPr>
        <w:t xml:space="preserve"> </w:t>
      </w:r>
      <w:r w:rsidRPr="00B0150D">
        <w:rPr>
          <w:rStyle w:val="Fuentedeprrafopredeter"/>
          <w:lang w:val="es-CO"/>
        </w:rPr>
        <w:t xml:space="preserve">los </w:t>
      </w:r>
      <w:r w:rsidRPr="00B0150D">
        <w:rPr>
          <w:rStyle w:val="Fuentedeprrafopredeter"/>
          <w:b/>
          <w:lang w:val="es-CO"/>
        </w:rPr>
        <w:t>personajes</w:t>
      </w:r>
      <w:r w:rsidRPr="00B0150D">
        <w:rPr>
          <w:rStyle w:val="Fuentedeprrafopredeter"/>
          <w:lang w:val="es-CO"/>
        </w:rPr>
        <w:t>, su ubicación y ayudas para  el desarrollo del juego como l</w:t>
      </w:r>
      <w:r w:rsidRPr="00B0150D">
        <w:rPr>
          <w:rStyle w:val="Fuentedeprrafopredeter"/>
          <w:lang w:val="es-CO"/>
        </w:rPr>
        <w:t xml:space="preserve">as </w:t>
      </w:r>
      <w:r w:rsidRPr="00B0150D">
        <w:rPr>
          <w:rStyle w:val="Fuentedeprrafopredeter"/>
          <w:b/>
          <w:lang w:val="es-CO"/>
        </w:rPr>
        <w:t>cartas  del usuario, libreta de anotaciones, reglas de juego, lista de chequeo e información de ayuda al usuario</w:t>
      </w:r>
      <w:r w:rsidRPr="00B0150D">
        <w:rPr>
          <w:rStyle w:val="Fuentedeprrafopredeter"/>
          <w:lang w:val="es-CO"/>
        </w:rPr>
        <w:t>.</w:t>
      </w:r>
    </w:p>
    <w:p w:rsidR="00652AA1" w:rsidRPr="00B0150D" w:rsidRDefault="00652AA1">
      <w:pPr>
        <w:pStyle w:val="Standard"/>
        <w:jc w:val="both"/>
        <w:rPr>
          <w:lang w:val="es-CO"/>
        </w:rPr>
      </w:pPr>
    </w:p>
    <w:p w:rsidR="00652AA1" w:rsidRPr="00B0150D" w:rsidRDefault="00652AA1">
      <w:pPr>
        <w:pStyle w:val="Standard"/>
        <w:jc w:val="both"/>
        <w:rPr>
          <w:lang w:val="es-CO"/>
        </w:rPr>
      </w:pPr>
    </w:p>
    <w:p w:rsidR="00652AA1" w:rsidRPr="00B0150D" w:rsidRDefault="00820A96">
      <w:pPr>
        <w:pStyle w:val="Standard"/>
        <w:jc w:val="both"/>
        <w:rPr>
          <w:b/>
          <w:bCs/>
          <w:lang w:val="es-CO"/>
        </w:rPr>
      </w:pPr>
      <w:r w:rsidRPr="00B0150D">
        <w:rPr>
          <w:b/>
          <w:bCs/>
          <w:lang w:val="es-CO"/>
        </w:rPr>
        <w:t>Administración y configuración del servidor de juego.</w:t>
      </w:r>
    </w:p>
    <w:p w:rsidR="00652AA1" w:rsidRPr="00B0150D" w:rsidRDefault="00652AA1">
      <w:pPr>
        <w:pStyle w:val="Standard"/>
        <w:jc w:val="both"/>
        <w:rPr>
          <w:b/>
          <w:bCs/>
          <w:lang w:val="es-CO"/>
        </w:rPr>
      </w:pPr>
    </w:p>
    <w:p w:rsidR="00652AA1" w:rsidRDefault="00820A96">
      <w:pPr>
        <w:pStyle w:val="Textbody"/>
        <w:jc w:val="both"/>
        <w:rPr>
          <w:lang w:val="es-CO"/>
        </w:rPr>
      </w:pPr>
      <w:r w:rsidRPr="00B0150D">
        <w:rPr>
          <w:lang w:val="es-CO"/>
        </w:rPr>
        <w:t xml:space="preserve">Permite al administrador del servidor  crear, modificar o  eliminar el número </w:t>
      </w:r>
      <w:r w:rsidRPr="00B0150D">
        <w:rPr>
          <w:lang w:val="es-CO"/>
        </w:rPr>
        <w:t>total de salas disponibles para que los usuarios jueguen, definir el número de usuarios que podrán conectarse al mismo tiempo en la plataforma, además podrá iniciar y detener los servicios que proporciona la aplicación a los usuarios de la misma. Cabe resa</w:t>
      </w:r>
      <w:r w:rsidRPr="00B0150D">
        <w:rPr>
          <w:lang w:val="es-CO"/>
        </w:rPr>
        <w:t>ltar que este escenario de configuración del juego estará únicamente disponible en el servidor de la aplicación y requiere de un usuario administrador y contraseña.</w:t>
      </w:r>
    </w:p>
    <w:p w:rsidR="00BE125B" w:rsidRDefault="00BE125B" w:rsidP="00BE125B">
      <w:pPr>
        <w:pStyle w:val="Standard"/>
        <w:jc w:val="both"/>
        <w:rPr>
          <w:b/>
          <w:bCs/>
          <w:lang w:val="es-CO"/>
        </w:rPr>
      </w:pPr>
      <w:r>
        <w:rPr>
          <w:b/>
          <w:bCs/>
          <w:lang w:val="es-CO"/>
        </w:rPr>
        <w:t>Servidor</w:t>
      </w:r>
    </w:p>
    <w:p w:rsidR="0096572B" w:rsidRDefault="00BE125B">
      <w:pPr>
        <w:pStyle w:val="Textbody"/>
        <w:jc w:val="both"/>
        <w:rPr>
          <w:lang w:val="es-CO"/>
        </w:rPr>
      </w:pPr>
      <w:r>
        <w:rPr>
          <w:lang w:val="es-CO"/>
        </w:rPr>
        <w:t>Acciones que realiza el servidor para la ejecución de la totalidad de la funcionalidad.</w:t>
      </w:r>
    </w:p>
    <w:p w:rsidR="00BE125B" w:rsidRPr="00B0150D" w:rsidRDefault="00BE125B">
      <w:pPr>
        <w:pStyle w:val="Textbody"/>
        <w:jc w:val="both"/>
        <w:rPr>
          <w:lang w:val="es-CO"/>
        </w:rPr>
      </w:pPr>
    </w:p>
    <w:p w:rsidR="00652AA1" w:rsidRPr="00B0150D" w:rsidRDefault="00820A96">
      <w:pPr>
        <w:pStyle w:val="Heading1"/>
        <w:rPr>
          <w:lang w:val="es-CO"/>
        </w:rPr>
      </w:pPr>
      <w:r w:rsidRPr="00B0150D">
        <w:rPr>
          <w:lang w:val="es-CO"/>
        </w:rPr>
        <w:t>Actores del sistema</w:t>
      </w:r>
    </w:p>
    <w:p w:rsidR="00652AA1" w:rsidRPr="00B0150D" w:rsidRDefault="00820A96">
      <w:pPr>
        <w:pStyle w:val="Heading2"/>
        <w:rPr>
          <w:lang w:val="es-CO"/>
        </w:rPr>
      </w:pPr>
      <w:r w:rsidRPr="00B0150D">
        <w:rPr>
          <w:lang w:val="es-CO"/>
        </w:rPr>
        <w:t>Usuario (Jugador)</w:t>
      </w:r>
    </w:p>
    <w:p w:rsidR="00652AA1" w:rsidRPr="00B0150D" w:rsidRDefault="00820A96">
      <w:pPr>
        <w:pStyle w:val="Textbody"/>
        <w:rPr>
          <w:lang w:val="es-CO"/>
        </w:rPr>
      </w:pPr>
      <w:r w:rsidRPr="00B0150D">
        <w:rPr>
          <w:lang w:val="es-CO"/>
        </w:rPr>
        <w:t xml:space="preserve">Persona que ingresa a la plataforma con el fin jugar </w:t>
      </w:r>
      <w:r w:rsidRPr="00B0150D">
        <w:rPr>
          <w:lang w:val="es-CO"/>
        </w:rPr>
        <w:t>con otros usuarios en la simulación del juego CLUE.</w:t>
      </w:r>
    </w:p>
    <w:p w:rsidR="00652AA1" w:rsidRPr="00B0150D" w:rsidRDefault="00820A96">
      <w:pPr>
        <w:pStyle w:val="Heading2"/>
        <w:rPr>
          <w:lang w:val="es-CO"/>
        </w:rPr>
      </w:pPr>
      <w:r w:rsidRPr="00B0150D">
        <w:rPr>
          <w:lang w:val="es-CO"/>
        </w:rPr>
        <w:t>Administrador del servidor</w:t>
      </w:r>
    </w:p>
    <w:p w:rsidR="00652AA1" w:rsidRPr="00B0150D" w:rsidRDefault="00820A96">
      <w:pPr>
        <w:pStyle w:val="Textbody"/>
        <w:rPr>
          <w:lang w:val="es-CO"/>
        </w:rPr>
      </w:pPr>
      <w:r w:rsidRPr="00B0150D">
        <w:rPr>
          <w:lang w:val="es-CO"/>
        </w:rPr>
        <w:t>Persona que cuenta con privilegios de acceso al escenario de configuración del servidor de juego, el cual puede iniciar, detener, modificar los parámetros de conexión y de jueg</w:t>
      </w:r>
      <w:r w:rsidRPr="00B0150D">
        <w:rPr>
          <w:lang w:val="es-CO"/>
        </w:rPr>
        <w:t>o en la plataforma.</w:t>
      </w:r>
    </w:p>
    <w:p w:rsidR="006E4052" w:rsidRPr="00B0150D" w:rsidRDefault="006E4052" w:rsidP="006E4052">
      <w:pPr>
        <w:pStyle w:val="Heading2"/>
        <w:rPr>
          <w:lang w:val="es-CO"/>
        </w:rPr>
      </w:pPr>
      <w:r w:rsidRPr="00B0150D">
        <w:rPr>
          <w:lang w:val="es-CO"/>
        </w:rPr>
        <w:lastRenderedPageBreak/>
        <w:t>S</w:t>
      </w:r>
      <w:r w:rsidRPr="00B0150D">
        <w:rPr>
          <w:lang w:val="es-CO"/>
        </w:rPr>
        <w:t>ervidor</w:t>
      </w:r>
    </w:p>
    <w:p w:rsidR="006E4052" w:rsidRPr="00B0150D" w:rsidRDefault="002D3FAD">
      <w:pPr>
        <w:pStyle w:val="Textbody"/>
        <w:rPr>
          <w:lang w:val="es-CO"/>
        </w:rPr>
      </w:pPr>
      <w:r>
        <w:rPr>
          <w:lang w:val="es-CO"/>
        </w:rPr>
        <w:t>Sistema que lleva a cabo el procesamiento de los requerimientos del usuario</w:t>
      </w:r>
      <w:r w:rsidR="000F5D9E">
        <w:rPr>
          <w:lang w:val="es-CO"/>
        </w:rPr>
        <w:t xml:space="preserve"> tales como el inicio de las conexiones, ingreso a la simulación y el intercambio en los diferentes mensajes de solicitud del usuario tanto en la </w:t>
      </w:r>
      <w:r w:rsidR="00B62A02">
        <w:rPr>
          <w:lang w:val="es-CO"/>
        </w:rPr>
        <w:t>simulación como en el escenario de configuración</w:t>
      </w:r>
      <w:r w:rsidR="00E34161">
        <w:rPr>
          <w:lang w:val="es-CO"/>
        </w:rPr>
        <w:t xml:space="preserve"> y administración.</w:t>
      </w:r>
      <w:bookmarkStart w:id="0" w:name="_GoBack"/>
      <w:bookmarkEnd w:id="0"/>
    </w:p>
    <w:p w:rsidR="00652AA1" w:rsidRPr="00B0150D" w:rsidRDefault="00820A96">
      <w:pPr>
        <w:pStyle w:val="Heading2"/>
        <w:rPr>
          <w:lang w:val="es-CO"/>
        </w:rPr>
      </w:pPr>
      <w:r w:rsidRPr="00B0150D">
        <w:rPr>
          <w:lang w:val="es-CO"/>
        </w:rPr>
        <w:t>Descripción Casos de Uso</w:t>
      </w:r>
    </w:p>
    <w:p w:rsidR="00652AA1" w:rsidRPr="00B0150D" w:rsidRDefault="00820A96">
      <w:pPr>
        <w:pStyle w:val="Heading3"/>
        <w:rPr>
          <w:lang w:val="es-CO"/>
        </w:rPr>
      </w:pPr>
      <w:r w:rsidRPr="00B0150D">
        <w:rPr>
          <w:lang w:val="es-CO"/>
        </w:rPr>
        <w:t>Entorno de usuario</w:t>
      </w:r>
    </w:p>
    <w:p w:rsidR="00652AA1" w:rsidRPr="00B0150D" w:rsidRDefault="00820A96">
      <w:pPr>
        <w:pStyle w:val="Textbody"/>
        <w:numPr>
          <w:ilvl w:val="0"/>
          <w:numId w:val="2"/>
        </w:numPr>
        <w:rPr>
          <w:lang w:val="es-CO"/>
        </w:rPr>
      </w:pPr>
      <w:r w:rsidRPr="00B0150D">
        <w:rPr>
          <w:lang w:val="es-CO"/>
        </w:rPr>
        <w:t>Ingresar a sala de juego</w:t>
      </w:r>
      <w:r w:rsidR="005F5F07" w:rsidRPr="00B0150D">
        <w:rPr>
          <w:lang w:val="es-CO"/>
        </w:rPr>
        <w:t>.</w:t>
      </w:r>
    </w:p>
    <w:p w:rsidR="00652AA1" w:rsidRPr="00B0150D" w:rsidRDefault="00E100EA">
      <w:pPr>
        <w:pStyle w:val="Textbody"/>
        <w:numPr>
          <w:ilvl w:val="0"/>
          <w:numId w:val="2"/>
        </w:numPr>
        <w:rPr>
          <w:lang w:val="es-CO"/>
        </w:rPr>
      </w:pPr>
      <w:r w:rsidRPr="00B0150D">
        <w:rPr>
          <w:lang w:val="es-CO"/>
        </w:rPr>
        <w:t>Conectar</w:t>
      </w:r>
      <w:r w:rsidR="00820A96" w:rsidRPr="00B0150D">
        <w:rPr>
          <w:lang w:val="es-CO"/>
        </w:rPr>
        <w:t xml:space="preserve"> al servidor</w:t>
      </w:r>
      <w:r w:rsidR="005F5F07" w:rsidRPr="00B0150D">
        <w:rPr>
          <w:lang w:val="es-CO"/>
        </w:rPr>
        <w:t>.</w:t>
      </w:r>
    </w:p>
    <w:p w:rsidR="00652AA1" w:rsidRPr="00B0150D" w:rsidRDefault="00E100EA">
      <w:pPr>
        <w:pStyle w:val="Textbody"/>
        <w:numPr>
          <w:ilvl w:val="0"/>
          <w:numId w:val="2"/>
        </w:numPr>
        <w:rPr>
          <w:lang w:val="es-CO"/>
        </w:rPr>
      </w:pPr>
      <w:r w:rsidRPr="00B0150D">
        <w:rPr>
          <w:lang w:val="es-CO"/>
        </w:rPr>
        <w:t>Desconectar</w:t>
      </w:r>
      <w:r w:rsidR="00820A96" w:rsidRPr="00B0150D">
        <w:rPr>
          <w:lang w:val="es-CO"/>
        </w:rPr>
        <w:t xml:space="preserve"> del servidor</w:t>
      </w:r>
      <w:r w:rsidR="005F5F07" w:rsidRPr="00B0150D">
        <w:rPr>
          <w:lang w:val="es-CO"/>
        </w:rPr>
        <w:t>.</w:t>
      </w:r>
    </w:p>
    <w:p w:rsidR="00652AA1" w:rsidRPr="00B0150D" w:rsidRDefault="00820A96">
      <w:pPr>
        <w:pStyle w:val="Textbody"/>
        <w:numPr>
          <w:ilvl w:val="0"/>
          <w:numId w:val="2"/>
        </w:numPr>
        <w:rPr>
          <w:lang w:val="es-CO"/>
        </w:rPr>
      </w:pPr>
      <w:r w:rsidRPr="00B0150D">
        <w:rPr>
          <w:lang w:val="es-CO"/>
        </w:rPr>
        <w:t>Consultar información del servidor</w:t>
      </w:r>
      <w:r w:rsidR="00E100EA" w:rsidRPr="00B0150D">
        <w:rPr>
          <w:lang w:val="es-CO"/>
        </w:rPr>
        <w:t>.</w:t>
      </w:r>
    </w:p>
    <w:p w:rsidR="00E100EA" w:rsidRPr="00B0150D" w:rsidRDefault="00E100EA">
      <w:pPr>
        <w:pStyle w:val="Textbody"/>
        <w:numPr>
          <w:ilvl w:val="0"/>
          <w:numId w:val="2"/>
        </w:numPr>
        <w:rPr>
          <w:lang w:val="es-CO"/>
        </w:rPr>
      </w:pPr>
      <w:r w:rsidRPr="00B0150D">
        <w:rPr>
          <w:lang w:val="es-CO"/>
        </w:rPr>
        <w:t>Editar lista de Servidores.</w:t>
      </w:r>
    </w:p>
    <w:p w:rsidR="00652AA1" w:rsidRPr="00B0150D" w:rsidRDefault="00E100EA">
      <w:pPr>
        <w:pStyle w:val="Textbody"/>
        <w:numPr>
          <w:ilvl w:val="0"/>
          <w:numId w:val="2"/>
        </w:numPr>
        <w:rPr>
          <w:lang w:val="es-CO"/>
        </w:rPr>
      </w:pPr>
      <w:r w:rsidRPr="00B0150D">
        <w:rPr>
          <w:lang w:val="es-CO"/>
        </w:rPr>
        <w:t>Modificar</w:t>
      </w:r>
      <w:r w:rsidR="00820A96" w:rsidRPr="00B0150D">
        <w:rPr>
          <w:lang w:val="es-CO"/>
        </w:rPr>
        <w:t xml:space="preserve"> dirección de servidor</w:t>
      </w:r>
      <w:r w:rsidRPr="00B0150D">
        <w:rPr>
          <w:lang w:val="es-CO"/>
        </w:rPr>
        <w:t>.</w:t>
      </w:r>
      <w:r w:rsidR="001F7246" w:rsidRPr="00B0150D">
        <w:rPr>
          <w:lang w:val="es-CO"/>
        </w:rPr>
        <w:t xml:space="preserve"> *include Editar lista de Servidores.</w:t>
      </w:r>
    </w:p>
    <w:p w:rsidR="00652AA1" w:rsidRPr="00B0150D" w:rsidRDefault="00E100EA" w:rsidP="001F7246">
      <w:pPr>
        <w:pStyle w:val="Textbody"/>
        <w:numPr>
          <w:ilvl w:val="0"/>
          <w:numId w:val="2"/>
        </w:numPr>
        <w:rPr>
          <w:lang w:val="es-CO"/>
        </w:rPr>
      </w:pPr>
      <w:r w:rsidRPr="00B0150D">
        <w:rPr>
          <w:lang w:val="es-CO"/>
        </w:rPr>
        <w:t>Adicionar</w:t>
      </w:r>
      <w:r w:rsidR="00820A96" w:rsidRPr="00B0150D">
        <w:rPr>
          <w:lang w:val="es-CO"/>
        </w:rPr>
        <w:t xml:space="preserve"> dirección de servidor</w:t>
      </w:r>
      <w:r w:rsidRPr="00B0150D">
        <w:rPr>
          <w:lang w:val="es-CO"/>
        </w:rPr>
        <w:t>.</w:t>
      </w:r>
      <w:r w:rsidR="001F7246" w:rsidRPr="00B0150D">
        <w:rPr>
          <w:lang w:val="es-CO"/>
        </w:rPr>
        <w:t xml:space="preserve"> </w:t>
      </w:r>
      <w:r w:rsidR="001F7246" w:rsidRPr="00B0150D">
        <w:rPr>
          <w:lang w:val="es-CO"/>
        </w:rPr>
        <w:t>*include Editar lista de Servidores.</w:t>
      </w:r>
    </w:p>
    <w:p w:rsidR="00652AA1" w:rsidRPr="00B0150D" w:rsidRDefault="00E100EA" w:rsidP="001F7246">
      <w:pPr>
        <w:pStyle w:val="Textbody"/>
        <w:numPr>
          <w:ilvl w:val="0"/>
          <w:numId w:val="2"/>
        </w:numPr>
        <w:rPr>
          <w:lang w:val="es-CO"/>
        </w:rPr>
      </w:pPr>
      <w:r w:rsidRPr="00B0150D">
        <w:rPr>
          <w:lang w:val="es-CO"/>
        </w:rPr>
        <w:t>Eliminar</w:t>
      </w:r>
      <w:r w:rsidR="00820A96" w:rsidRPr="00B0150D">
        <w:rPr>
          <w:lang w:val="es-CO"/>
        </w:rPr>
        <w:t xml:space="preserve"> dirección de servidor</w:t>
      </w:r>
      <w:r w:rsidRPr="00B0150D">
        <w:rPr>
          <w:lang w:val="es-CO"/>
        </w:rPr>
        <w:t>.</w:t>
      </w:r>
      <w:r w:rsidR="001F7246" w:rsidRPr="00B0150D">
        <w:rPr>
          <w:lang w:val="es-CO"/>
        </w:rPr>
        <w:t xml:space="preserve"> </w:t>
      </w:r>
      <w:r w:rsidR="001F7246" w:rsidRPr="00B0150D">
        <w:rPr>
          <w:lang w:val="es-CO"/>
        </w:rPr>
        <w:t>*include Editar lista de Servidores.</w:t>
      </w:r>
    </w:p>
    <w:p w:rsidR="00652AA1" w:rsidRPr="00B0150D" w:rsidRDefault="00820A96">
      <w:pPr>
        <w:pStyle w:val="Textbody"/>
        <w:numPr>
          <w:ilvl w:val="0"/>
          <w:numId w:val="2"/>
        </w:numPr>
        <w:rPr>
          <w:lang w:val="es-CO"/>
        </w:rPr>
      </w:pPr>
      <w:r w:rsidRPr="00B0150D">
        <w:rPr>
          <w:lang w:val="es-CO"/>
        </w:rPr>
        <w:t>Ingresar a simulación</w:t>
      </w:r>
      <w:r w:rsidR="005739A8" w:rsidRPr="00B0150D">
        <w:rPr>
          <w:lang w:val="es-CO"/>
        </w:rPr>
        <w:t>.</w:t>
      </w:r>
    </w:p>
    <w:p w:rsidR="00652AA1" w:rsidRPr="00B0150D" w:rsidRDefault="00820A96">
      <w:pPr>
        <w:pStyle w:val="Heading3"/>
        <w:rPr>
          <w:lang w:val="es-CO"/>
        </w:rPr>
      </w:pPr>
      <w:r w:rsidRPr="00B0150D">
        <w:rPr>
          <w:lang w:val="es-CO"/>
        </w:rPr>
        <w:t>Entorno de Simulación</w:t>
      </w:r>
    </w:p>
    <w:p w:rsidR="00652AA1" w:rsidRPr="00B0150D" w:rsidRDefault="00820A96">
      <w:pPr>
        <w:pStyle w:val="Textbody"/>
        <w:numPr>
          <w:ilvl w:val="0"/>
          <w:numId w:val="3"/>
        </w:numPr>
        <w:rPr>
          <w:lang w:val="es-CO"/>
        </w:rPr>
      </w:pPr>
      <w:r w:rsidRPr="00B0150D">
        <w:rPr>
          <w:rStyle w:val="Fuentedeprrafopredeter"/>
          <w:lang w:val="es-CO"/>
        </w:rPr>
        <w:t>Ver cartas de los</w:t>
      </w:r>
      <w:r w:rsidRPr="00B0150D">
        <w:rPr>
          <w:rStyle w:val="Fuentedeprrafopredeter"/>
          <w:b/>
          <w:lang w:val="es-CO"/>
        </w:rPr>
        <w:t xml:space="preserve"> adversarios</w:t>
      </w:r>
    </w:p>
    <w:p w:rsidR="00652AA1" w:rsidRPr="00B0150D" w:rsidRDefault="00820A96">
      <w:pPr>
        <w:pStyle w:val="Textbody"/>
        <w:numPr>
          <w:ilvl w:val="0"/>
          <w:numId w:val="3"/>
        </w:numPr>
        <w:rPr>
          <w:lang w:val="es-CO"/>
        </w:rPr>
      </w:pPr>
      <w:r w:rsidRPr="00B0150D">
        <w:rPr>
          <w:rStyle w:val="Fuentedeprrafopredeter"/>
          <w:lang w:val="es-CO"/>
        </w:rPr>
        <w:t xml:space="preserve">Ver </w:t>
      </w:r>
      <w:r w:rsidRPr="00B0150D">
        <w:rPr>
          <w:rStyle w:val="Fuentedeprrafopredeter"/>
          <w:b/>
          <w:lang w:val="es-CO"/>
        </w:rPr>
        <w:t>Agenda de anotaciones</w:t>
      </w:r>
    </w:p>
    <w:p w:rsidR="00652AA1" w:rsidRPr="00B0150D" w:rsidRDefault="00820A96">
      <w:pPr>
        <w:pStyle w:val="Textbody"/>
        <w:numPr>
          <w:ilvl w:val="0"/>
          <w:numId w:val="3"/>
        </w:numPr>
        <w:rPr>
          <w:lang w:val="es-CO"/>
        </w:rPr>
      </w:pPr>
      <w:r w:rsidRPr="00B0150D">
        <w:rPr>
          <w:rStyle w:val="Fuentedeprrafopredeter"/>
          <w:lang w:val="es-CO"/>
        </w:rPr>
        <w:t xml:space="preserve">Ver </w:t>
      </w:r>
      <w:r w:rsidRPr="00B0150D">
        <w:rPr>
          <w:rStyle w:val="Fuentedeprrafopredeter"/>
          <w:b/>
          <w:lang w:val="es-CO"/>
        </w:rPr>
        <w:t>cartas</w:t>
      </w:r>
    </w:p>
    <w:p w:rsidR="00652AA1" w:rsidRPr="00B0150D" w:rsidRDefault="00820A96">
      <w:pPr>
        <w:pStyle w:val="Textbody"/>
        <w:numPr>
          <w:ilvl w:val="0"/>
          <w:numId w:val="3"/>
        </w:numPr>
        <w:rPr>
          <w:lang w:val="es-CO"/>
        </w:rPr>
      </w:pPr>
      <w:r w:rsidRPr="00B0150D">
        <w:rPr>
          <w:rStyle w:val="Fuentedeprrafopredeter"/>
          <w:lang w:val="es-CO"/>
        </w:rPr>
        <w:t xml:space="preserve">Hacer una </w:t>
      </w:r>
      <w:r w:rsidRPr="00B0150D">
        <w:rPr>
          <w:rStyle w:val="Fuentedeprrafopredeter"/>
          <w:b/>
          <w:lang w:val="es-CO"/>
        </w:rPr>
        <w:t>acusación</w:t>
      </w:r>
    </w:p>
    <w:p w:rsidR="00652AA1" w:rsidRPr="00B0150D" w:rsidRDefault="00820A96">
      <w:pPr>
        <w:pStyle w:val="Textbody"/>
        <w:numPr>
          <w:ilvl w:val="0"/>
          <w:numId w:val="3"/>
        </w:numPr>
        <w:rPr>
          <w:lang w:val="es-CO"/>
        </w:rPr>
      </w:pPr>
      <w:r w:rsidRPr="00B0150D">
        <w:rPr>
          <w:rStyle w:val="Fuentedeprrafopredeter"/>
          <w:lang w:val="es-CO"/>
        </w:rPr>
        <w:t xml:space="preserve">Hacer una </w:t>
      </w:r>
      <w:r w:rsidRPr="00B0150D">
        <w:rPr>
          <w:rStyle w:val="Fuentedeprrafopredeter"/>
          <w:b/>
          <w:lang w:val="es-CO"/>
        </w:rPr>
        <w:t>suposición</w:t>
      </w:r>
    </w:p>
    <w:p w:rsidR="00652AA1" w:rsidRPr="00B0150D" w:rsidRDefault="00820A96">
      <w:pPr>
        <w:pStyle w:val="Textbody"/>
        <w:numPr>
          <w:ilvl w:val="0"/>
          <w:numId w:val="3"/>
        </w:numPr>
        <w:rPr>
          <w:lang w:val="es-CO"/>
        </w:rPr>
      </w:pPr>
      <w:r w:rsidRPr="00B0150D">
        <w:rPr>
          <w:rStyle w:val="Fuentedeprrafopredeter"/>
          <w:lang w:val="es-CO"/>
        </w:rPr>
        <w:t xml:space="preserve">Lanzar el </w:t>
      </w:r>
      <w:r w:rsidRPr="00B0150D">
        <w:rPr>
          <w:rStyle w:val="Fuentedeprrafopredeter"/>
          <w:b/>
          <w:lang w:val="es-CO"/>
        </w:rPr>
        <w:t>dado</w:t>
      </w:r>
    </w:p>
    <w:p w:rsidR="00652AA1" w:rsidRPr="00B0150D" w:rsidRDefault="00820A96">
      <w:pPr>
        <w:pStyle w:val="Textbody"/>
        <w:numPr>
          <w:ilvl w:val="0"/>
          <w:numId w:val="3"/>
        </w:numPr>
        <w:rPr>
          <w:lang w:val="es-CO"/>
        </w:rPr>
      </w:pPr>
      <w:r w:rsidRPr="00B0150D">
        <w:rPr>
          <w:rStyle w:val="Fuentedeprrafopredeter"/>
          <w:lang w:val="es-CO"/>
        </w:rPr>
        <w:t xml:space="preserve">Ver </w:t>
      </w:r>
      <w:r w:rsidRPr="00B0150D">
        <w:rPr>
          <w:rStyle w:val="Fuentedeprrafopredeter"/>
          <w:b/>
          <w:lang w:val="es-CO"/>
        </w:rPr>
        <w:t>tablero</w:t>
      </w:r>
    </w:p>
    <w:p w:rsidR="00652AA1" w:rsidRPr="00B0150D" w:rsidRDefault="00820A96">
      <w:pPr>
        <w:pStyle w:val="Textbody"/>
        <w:numPr>
          <w:ilvl w:val="0"/>
          <w:numId w:val="3"/>
        </w:numPr>
        <w:rPr>
          <w:lang w:val="es-CO"/>
        </w:rPr>
      </w:pPr>
      <w:r w:rsidRPr="00B0150D">
        <w:rPr>
          <w:rStyle w:val="Fuentedeprrafopredeter"/>
          <w:lang w:val="es-CO"/>
        </w:rPr>
        <w:t xml:space="preserve">Repartir </w:t>
      </w:r>
      <w:r w:rsidRPr="00B0150D">
        <w:rPr>
          <w:rStyle w:val="Fuentedeprrafopredeter"/>
          <w:b/>
          <w:lang w:val="es-CO"/>
        </w:rPr>
        <w:t>cartas</w:t>
      </w:r>
    </w:p>
    <w:p w:rsidR="00652AA1" w:rsidRPr="00B0150D" w:rsidRDefault="00820A96">
      <w:pPr>
        <w:pStyle w:val="Textbody"/>
        <w:numPr>
          <w:ilvl w:val="0"/>
          <w:numId w:val="3"/>
        </w:numPr>
        <w:rPr>
          <w:lang w:val="es-CO"/>
        </w:rPr>
      </w:pPr>
      <w:r w:rsidRPr="00B0150D">
        <w:rPr>
          <w:rStyle w:val="Fuentedeprrafopredeter"/>
          <w:lang w:val="es-CO"/>
        </w:rPr>
        <w:t>Asignar</w:t>
      </w:r>
      <w:r w:rsidRPr="00B0150D">
        <w:rPr>
          <w:rStyle w:val="Fuentedeprrafopredeter"/>
          <w:b/>
          <w:lang w:val="es-CO"/>
        </w:rPr>
        <w:t xml:space="preserve"> personajes</w:t>
      </w:r>
    </w:p>
    <w:p w:rsidR="00652AA1" w:rsidRPr="00B0150D" w:rsidRDefault="00820A96">
      <w:pPr>
        <w:pStyle w:val="Textbody"/>
        <w:numPr>
          <w:ilvl w:val="0"/>
          <w:numId w:val="3"/>
        </w:numPr>
        <w:rPr>
          <w:lang w:val="es-CO"/>
        </w:rPr>
      </w:pPr>
      <w:r w:rsidRPr="00B0150D">
        <w:rPr>
          <w:rStyle w:val="Fuentedeprrafopredeter"/>
          <w:lang w:val="es-CO"/>
        </w:rPr>
        <w:t>Asignar</w:t>
      </w:r>
      <w:r w:rsidRPr="00B0150D">
        <w:rPr>
          <w:rStyle w:val="Fuentedeprrafopredeter"/>
          <w:b/>
          <w:lang w:val="es-CO"/>
        </w:rPr>
        <w:t xml:space="preserve"> turnos</w:t>
      </w:r>
    </w:p>
    <w:p w:rsidR="00652AA1" w:rsidRPr="00B0150D" w:rsidRDefault="00820A96">
      <w:pPr>
        <w:pStyle w:val="Textbody"/>
        <w:numPr>
          <w:ilvl w:val="0"/>
          <w:numId w:val="3"/>
        </w:numPr>
        <w:rPr>
          <w:lang w:val="es-CO"/>
        </w:rPr>
      </w:pPr>
      <w:r w:rsidRPr="00B0150D">
        <w:rPr>
          <w:rStyle w:val="Fuentedeprrafopredeter"/>
          <w:lang w:val="es-CO"/>
        </w:rPr>
        <w:t>Elegir</w:t>
      </w:r>
      <w:r w:rsidRPr="00B0150D">
        <w:rPr>
          <w:rStyle w:val="Fuentedeprrafopredeter"/>
          <w:b/>
          <w:lang w:val="es-CO"/>
        </w:rPr>
        <w:t xml:space="preserve"> Arma</w:t>
      </w:r>
      <w:r w:rsidRPr="00B0150D">
        <w:rPr>
          <w:rStyle w:val="Fuentedeprrafopredeter"/>
          <w:lang w:val="es-CO"/>
        </w:rPr>
        <w:t xml:space="preserve"> * include Acusación y suposición</w:t>
      </w:r>
    </w:p>
    <w:p w:rsidR="00652AA1" w:rsidRPr="00B0150D" w:rsidRDefault="00820A96">
      <w:pPr>
        <w:pStyle w:val="Textbody"/>
        <w:numPr>
          <w:ilvl w:val="0"/>
          <w:numId w:val="3"/>
        </w:numPr>
        <w:rPr>
          <w:lang w:val="es-CO"/>
        </w:rPr>
      </w:pPr>
      <w:r w:rsidRPr="00B0150D">
        <w:rPr>
          <w:rStyle w:val="Fuentedeprrafopredeter"/>
          <w:lang w:val="es-CO"/>
        </w:rPr>
        <w:t xml:space="preserve">Elegir </w:t>
      </w:r>
      <w:r w:rsidRPr="00B0150D">
        <w:rPr>
          <w:rStyle w:val="Fuentedeprrafopredeter"/>
          <w:b/>
          <w:lang w:val="es-CO"/>
        </w:rPr>
        <w:t>Ubicacion</w:t>
      </w:r>
      <w:r w:rsidRPr="00B0150D">
        <w:rPr>
          <w:rStyle w:val="Fuentedeprrafopredeter"/>
          <w:lang w:val="es-CO"/>
        </w:rPr>
        <w:t xml:space="preserve"> * include Acusación y suposición</w:t>
      </w:r>
    </w:p>
    <w:p w:rsidR="00652AA1" w:rsidRPr="00B0150D" w:rsidRDefault="00820A96">
      <w:pPr>
        <w:pStyle w:val="Textbody"/>
        <w:numPr>
          <w:ilvl w:val="0"/>
          <w:numId w:val="3"/>
        </w:numPr>
        <w:rPr>
          <w:lang w:val="es-CO"/>
        </w:rPr>
      </w:pPr>
      <w:r w:rsidRPr="00B0150D">
        <w:rPr>
          <w:rStyle w:val="Fuentedeprrafopredeter"/>
          <w:lang w:val="es-CO"/>
        </w:rPr>
        <w:t xml:space="preserve">Elegir </w:t>
      </w:r>
      <w:r w:rsidRPr="00B0150D">
        <w:rPr>
          <w:rStyle w:val="Fuentedeprrafopredeter"/>
          <w:b/>
          <w:lang w:val="es-CO"/>
        </w:rPr>
        <w:t xml:space="preserve">Personaje </w:t>
      </w:r>
      <w:r w:rsidRPr="00B0150D">
        <w:rPr>
          <w:rStyle w:val="Fuentedeprrafopredeter"/>
          <w:lang w:val="es-CO"/>
        </w:rPr>
        <w:t xml:space="preserve">  * include Acusación y suposición</w:t>
      </w:r>
    </w:p>
    <w:p w:rsidR="00652AA1" w:rsidRPr="00B0150D" w:rsidRDefault="00820A96">
      <w:pPr>
        <w:pStyle w:val="Textbody"/>
        <w:numPr>
          <w:ilvl w:val="0"/>
          <w:numId w:val="3"/>
        </w:numPr>
        <w:rPr>
          <w:lang w:val="es-CO"/>
        </w:rPr>
      </w:pPr>
      <w:r w:rsidRPr="00B0150D">
        <w:rPr>
          <w:rStyle w:val="Fuentedeprrafopredeter"/>
          <w:lang w:val="es-CO"/>
        </w:rPr>
        <w:t xml:space="preserve">Abandonar </w:t>
      </w:r>
      <w:r w:rsidRPr="00B0150D">
        <w:rPr>
          <w:rStyle w:val="Fuentedeprrafopredeter"/>
          <w:b/>
          <w:lang w:val="es-CO"/>
        </w:rPr>
        <w:t>partida</w:t>
      </w:r>
    </w:p>
    <w:p w:rsidR="00652AA1" w:rsidRPr="00B0150D" w:rsidRDefault="00820A96">
      <w:pPr>
        <w:pStyle w:val="Textbody"/>
        <w:numPr>
          <w:ilvl w:val="0"/>
          <w:numId w:val="3"/>
        </w:numPr>
        <w:rPr>
          <w:lang w:val="es-CO"/>
        </w:rPr>
      </w:pPr>
      <w:r w:rsidRPr="00B0150D">
        <w:rPr>
          <w:rStyle w:val="Fuentedeprrafopredeter"/>
          <w:lang w:val="es-CO"/>
        </w:rPr>
        <w:t xml:space="preserve">Ver </w:t>
      </w:r>
      <w:r w:rsidRPr="00B0150D">
        <w:rPr>
          <w:rStyle w:val="Fuentedeprrafopredeter"/>
          <w:b/>
          <w:lang w:val="es-CO"/>
        </w:rPr>
        <w:t>tablero</w:t>
      </w:r>
    </w:p>
    <w:p w:rsidR="00652AA1" w:rsidRPr="00B0150D" w:rsidRDefault="00820A96">
      <w:pPr>
        <w:pStyle w:val="Heading3"/>
        <w:rPr>
          <w:lang w:val="es-CO"/>
        </w:rPr>
      </w:pPr>
      <w:r w:rsidRPr="00B0150D">
        <w:rPr>
          <w:lang w:val="es-CO"/>
        </w:rPr>
        <w:t>Entorno de Configuración y Administración Servidor</w:t>
      </w:r>
    </w:p>
    <w:p w:rsidR="00652AA1" w:rsidRPr="00B0150D" w:rsidRDefault="00820A96">
      <w:pPr>
        <w:pStyle w:val="Textbody"/>
        <w:numPr>
          <w:ilvl w:val="0"/>
          <w:numId w:val="4"/>
        </w:numPr>
        <w:rPr>
          <w:lang w:val="es-CO"/>
        </w:rPr>
      </w:pPr>
      <w:r w:rsidRPr="00B0150D">
        <w:rPr>
          <w:lang w:val="es-CO"/>
        </w:rPr>
        <w:t>Iniciar Servicios del Servid</w:t>
      </w:r>
      <w:r w:rsidRPr="00B0150D">
        <w:rPr>
          <w:lang w:val="es-CO"/>
        </w:rPr>
        <w:t>or</w:t>
      </w:r>
    </w:p>
    <w:p w:rsidR="004C4F55" w:rsidRPr="00B44DB6" w:rsidRDefault="00820A96" w:rsidP="00B44DB6">
      <w:pPr>
        <w:pStyle w:val="Textbody"/>
        <w:numPr>
          <w:ilvl w:val="0"/>
          <w:numId w:val="4"/>
        </w:numPr>
        <w:rPr>
          <w:lang w:val="es-CO"/>
        </w:rPr>
      </w:pPr>
      <w:r w:rsidRPr="00B0150D">
        <w:rPr>
          <w:lang w:val="es-CO"/>
        </w:rPr>
        <w:lastRenderedPageBreak/>
        <w:t>Detener Servicios del Servidor</w:t>
      </w:r>
    </w:p>
    <w:p w:rsidR="00652AA1" w:rsidRPr="00B0150D" w:rsidRDefault="00820A96">
      <w:pPr>
        <w:pStyle w:val="Textbody"/>
        <w:rPr>
          <w:b/>
          <w:lang w:val="es-CO"/>
        </w:rPr>
      </w:pPr>
      <w:r w:rsidRPr="00B0150D">
        <w:rPr>
          <w:b/>
          <w:lang w:val="es-CO"/>
        </w:rPr>
        <w:t>Servidor</w:t>
      </w:r>
    </w:p>
    <w:p w:rsidR="00652AA1" w:rsidRPr="00B0150D" w:rsidRDefault="00652AA1">
      <w:pPr>
        <w:pStyle w:val="Textbody"/>
        <w:rPr>
          <w:lang w:val="es-CO"/>
        </w:rPr>
      </w:pPr>
    </w:p>
    <w:sectPr w:rsidR="00652AA1" w:rsidRPr="00B0150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A96" w:rsidRDefault="00820A96">
      <w:r>
        <w:separator/>
      </w:r>
    </w:p>
  </w:endnote>
  <w:endnote w:type="continuationSeparator" w:id="0">
    <w:p w:rsidR="00820A96" w:rsidRDefault="00820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A96" w:rsidRDefault="00820A96">
      <w:r>
        <w:rPr>
          <w:color w:val="000000"/>
        </w:rPr>
        <w:separator/>
      </w:r>
    </w:p>
  </w:footnote>
  <w:footnote w:type="continuationSeparator" w:id="0">
    <w:p w:rsidR="00820A96" w:rsidRDefault="00820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A40DD"/>
    <w:multiLevelType w:val="multilevel"/>
    <w:tmpl w:val="349A510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AAF084E"/>
    <w:multiLevelType w:val="hybridMultilevel"/>
    <w:tmpl w:val="AB2E90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22A14"/>
    <w:multiLevelType w:val="multilevel"/>
    <w:tmpl w:val="F48E99D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658A3C2A"/>
    <w:multiLevelType w:val="hybridMultilevel"/>
    <w:tmpl w:val="C3ECB2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E4403A"/>
    <w:multiLevelType w:val="multilevel"/>
    <w:tmpl w:val="6B180F4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7089023C"/>
    <w:multiLevelType w:val="multilevel"/>
    <w:tmpl w:val="C6041DD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52AA1"/>
    <w:rsid w:val="000F5D9E"/>
    <w:rsid w:val="001F7246"/>
    <w:rsid w:val="0024597A"/>
    <w:rsid w:val="002744ED"/>
    <w:rsid w:val="002D3FAD"/>
    <w:rsid w:val="004C4F55"/>
    <w:rsid w:val="00512433"/>
    <w:rsid w:val="005739A8"/>
    <w:rsid w:val="005F5F07"/>
    <w:rsid w:val="00652AA1"/>
    <w:rsid w:val="006E4052"/>
    <w:rsid w:val="00764B77"/>
    <w:rsid w:val="00820A96"/>
    <w:rsid w:val="0096572B"/>
    <w:rsid w:val="00B0150D"/>
    <w:rsid w:val="00B44DB6"/>
    <w:rsid w:val="00B62A02"/>
    <w:rsid w:val="00BE125B"/>
    <w:rsid w:val="00C54146"/>
    <w:rsid w:val="00C6498D"/>
    <w:rsid w:val="00CD33B5"/>
    <w:rsid w:val="00DC5C38"/>
    <w:rsid w:val="00E100EA"/>
    <w:rsid w:val="00E34161"/>
    <w:rsid w:val="00ED28EE"/>
    <w:rsid w:val="00EE3CAD"/>
    <w:rsid w:val="00F2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" w:hAnsi="Times New Roman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entedeprrafopredeter">
    <w:name w:val="Fuente de párrafo predeter.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Lista">
    <w:name w:val="Lista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customStyle="1" w:styleId="Mapadeldocumento">
    <w:name w:val="Mapa del documento"/>
    <w:basedOn w:val="Normal"/>
    <w:rPr>
      <w:rFonts w:ascii="Tahoma" w:hAnsi="Tahoma" w:cs="Mangal"/>
      <w:sz w:val="16"/>
      <w:szCs w:val="14"/>
    </w:rPr>
  </w:style>
  <w:style w:type="character" w:customStyle="1" w:styleId="MapadeldocumentoCar">
    <w:name w:val="Mapa del documento Car"/>
    <w:basedOn w:val="Fuentedeprrafopredeter"/>
    <w:rPr>
      <w:rFonts w:ascii="Tahoma" w:hAnsi="Tahoma" w:cs="Mangal"/>
      <w:sz w:val="16"/>
      <w:szCs w:val="14"/>
    </w:rPr>
  </w:style>
  <w:style w:type="character" w:styleId="Emphasis">
    <w:name w:val="Emphasis"/>
    <w:basedOn w:val="DefaultParagraphFont"/>
    <w:uiPriority w:val="20"/>
    <w:qFormat/>
    <w:rsid w:val="00F21C4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" w:hAnsi="Times New Roman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entedeprrafopredeter">
    <w:name w:val="Fuente de párrafo predeter.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Lista">
    <w:name w:val="Lista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customStyle="1" w:styleId="Mapadeldocumento">
    <w:name w:val="Mapa del documento"/>
    <w:basedOn w:val="Normal"/>
    <w:rPr>
      <w:rFonts w:ascii="Tahoma" w:hAnsi="Tahoma" w:cs="Mangal"/>
      <w:sz w:val="16"/>
      <w:szCs w:val="14"/>
    </w:rPr>
  </w:style>
  <w:style w:type="character" w:customStyle="1" w:styleId="MapadeldocumentoCar">
    <w:name w:val="Mapa del documento Car"/>
    <w:basedOn w:val="Fuentedeprrafopredeter"/>
    <w:rPr>
      <w:rFonts w:ascii="Tahoma" w:hAnsi="Tahoma" w:cs="Mangal"/>
      <w:sz w:val="16"/>
      <w:szCs w:val="14"/>
    </w:rPr>
  </w:style>
  <w:style w:type="character" w:styleId="Emphasis">
    <w:name w:val="Emphasis"/>
    <w:basedOn w:val="DefaultParagraphFont"/>
    <w:uiPriority w:val="20"/>
    <w:qFormat/>
    <w:rsid w:val="00F21C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 Camilo Gomez Narvaez</dc:creator>
  <cp:lastModifiedBy>Cristhian Camilo Gomez N</cp:lastModifiedBy>
  <cp:revision>23</cp:revision>
  <dcterms:created xsi:type="dcterms:W3CDTF">2012-09-11T07:02:00Z</dcterms:created>
  <dcterms:modified xsi:type="dcterms:W3CDTF">2012-09-11T11:23:00Z</dcterms:modified>
</cp:coreProperties>
</file>